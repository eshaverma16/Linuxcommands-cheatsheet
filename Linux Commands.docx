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D04" w:rsidRPr="00542D24" w:rsidRDefault="00D10723" w:rsidP="00542D24">
      <w:pPr>
        <w:pStyle w:val="Title"/>
      </w:pPr>
      <w:r>
        <w:t>Linux Commands</w:t>
      </w:r>
    </w:p>
    <w:tbl>
      <w:tblPr>
        <w:tblStyle w:val="Meetingschedule"/>
        <w:tblW w:w="5000" w:type="pct"/>
        <w:tblLayout w:type="fixed"/>
        <w:tblLook w:val="01E0" w:firstRow="1" w:lastRow="1" w:firstColumn="1" w:lastColumn="1" w:noHBand="0" w:noVBand="0"/>
        <w:tblDescription w:val="Trip information table"/>
      </w:tblPr>
      <w:tblGrid>
        <w:gridCol w:w="3622"/>
        <w:gridCol w:w="6448"/>
      </w:tblGrid>
      <w:tr w:rsidR="00135D04" w:rsidTr="00640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2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</w:tcPr>
          <w:p w:rsidR="00135D04" w:rsidRPr="00886114" w:rsidRDefault="00D10723" w:rsidP="00886114">
            <w:r>
              <w:t>Commands</w:t>
            </w:r>
          </w:p>
        </w:tc>
        <w:tc>
          <w:tcPr>
            <w:tcW w:w="6448" w:type="dxa"/>
          </w:tcPr>
          <w:p w:rsidR="00135D04" w:rsidRPr="00886114" w:rsidRDefault="00D10723" w:rsidP="0088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Explanation</w:t>
            </w:r>
          </w:p>
        </w:tc>
      </w:tr>
      <w:tr w:rsidR="00B95107" w:rsidTr="0064080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</w:tcPr>
          <w:p w:rsidR="00B95107" w:rsidRDefault="00B95107" w:rsidP="00B95107">
            <w:proofErr w:type="spellStart"/>
            <w:r>
              <w:t>sudo</w:t>
            </w:r>
            <w:proofErr w:type="spellEnd"/>
          </w:p>
        </w:tc>
        <w:tc>
          <w:tcPr>
            <w:tcW w:w="6448" w:type="dxa"/>
          </w:tcPr>
          <w:p w:rsidR="00B95107" w:rsidRPr="00956982" w:rsidRDefault="00B95107" w:rsidP="00B95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Allows a user to run a command as a </w:t>
            </w:r>
            <w:proofErr w:type="spellStart"/>
            <w:r>
              <w:t>superuser</w:t>
            </w:r>
            <w:proofErr w:type="spellEnd"/>
          </w:p>
        </w:tc>
      </w:tr>
      <w:tr w:rsidR="00B95107" w:rsidTr="0064080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</w:tcPr>
          <w:p w:rsidR="00B95107" w:rsidRDefault="00B95107" w:rsidP="00B95107">
            <w:proofErr w:type="spellStart"/>
            <w:r>
              <w:t>su</w:t>
            </w:r>
            <w:proofErr w:type="spellEnd"/>
          </w:p>
        </w:tc>
        <w:tc>
          <w:tcPr>
            <w:tcW w:w="6448" w:type="dxa"/>
          </w:tcPr>
          <w:p w:rsidR="00B95107" w:rsidRPr="00956982" w:rsidRDefault="00B95107" w:rsidP="00B95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Switches to the </w:t>
            </w:r>
            <w:proofErr w:type="spellStart"/>
            <w:r>
              <w:t>superuser</w:t>
            </w:r>
            <w:proofErr w:type="spellEnd"/>
            <w:r>
              <w:t xml:space="preserve"> account</w:t>
            </w:r>
          </w:p>
        </w:tc>
      </w:tr>
      <w:tr w:rsidR="00B95107" w:rsidTr="0064080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</w:tcPr>
          <w:p w:rsidR="00B95107" w:rsidRDefault="00B95107" w:rsidP="00B95107">
            <w:r>
              <w:t>man</w:t>
            </w:r>
          </w:p>
        </w:tc>
        <w:tc>
          <w:tcPr>
            <w:tcW w:w="6448" w:type="dxa"/>
          </w:tcPr>
          <w:p w:rsidR="00B95107" w:rsidRPr="004B1241" w:rsidRDefault="00B95107" w:rsidP="00B95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Gives help information on a command</w:t>
            </w:r>
          </w:p>
        </w:tc>
      </w:tr>
      <w:tr w:rsidR="00B95107" w:rsidTr="0064080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</w:tcPr>
          <w:p w:rsidR="00B95107" w:rsidRDefault="00B95107" w:rsidP="00B95107">
            <w:r>
              <w:t>cd</w:t>
            </w:r>
          </w:p>
        </w:tc>
        <w:tc>
          <w:tcPr>
            <w:tcW w:w="6448" w:type="dxa"/>
          </w:tcPr>
          <w:p w:rsidR="00B95107" w:rsidRPr="004B1241" w:rsidRDefault="00B95107" w:rsidP="00B95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changes the current working directory</w:t>
            </w:r>
          </w:p>
        </w:tc>
      </w:tr>
      <w:tr w:rsidR="00B95107" w:rsidTr="0064080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</w:tcPr>
          <w:p w:rsidR="00B95107" w:rsidRDefault="00B95107" w:rsidP="00B95107">
            <w:r>
              <w:t>ls</w:t>
            </w:r>
          </w:p>
        </w:tc>
        <w:tc>
          <w:tcPr>
            <w:tcW w:w="6448" w:type="dxa"/>
          </w:tcPr>
          <w:p w:rsidR="00B95107" w:rsidRPr="004B1241" w:rsidRDefault="00B95107" w:rsidP="00B95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 the contents of the </w:t>
            </w:r>
          </w:p>
        </w:tc>
      </w:tr>
      <w:tr w:rsidR="00B95107" w:rsidTr="0064080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</w:tcPr>
          <w:p w:rsidR="00B95107" w:rsidRDefault="00B95107" w:rsidP="00B95107">
            <w:r>
              <w:t>ls -la</w:t>
            </w:r>
          </w:p>
        </w:tc>
        <w:tc>
          <w:tcPr>
            <w:tcW w:w="6448" w:type="dxa"/>
          </w:tcPr>
          <w:p w:rsidR="00B95107" w:rsidRPr="004B1241" w:rsidRDefault="00CF336A" w:rsidP="00B95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all the files with their permission details</w:t>
            </w:r>
          </w:p>
        </w:tc>
      </w:tr>
      <w:tr w:rsidR="00B95107" w:rsidTr="0064080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</w:tcPr>
          <w:p w:rsidR="00B95107" w:rsidRDefault="00B95107" w:rsidP="00B95107">
            <w:proofErr w:type="spellStart"/>
            <w:r>
              <w:t>mkdir</w:t>
            </w:r>
            <w:proofErr w:type="spellEnd"/>
          </w:p>
        </w:tc>
        <w:tc>
          <w:tcPr>
            <w:tcW w:w="6448" w:type="dxa"/>
          </w:tcPr>
          <w:p w:rsidR="00B95107" w:rsidRPr="004B1241" w:rsidRDefault="00B95107" w:rsidP="00B95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Creates a new directory</w:t>
            </w:r>
          </w:p>
        </w:tc>
      </w:tr>
      <w:tr w:rsidR="00B95107" w:rsidTr="0064080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</w:tcPr>
          <w:p w:rsidR="00B95107" w:rsidRDefault="00B95107" w:rsidP="00B95107">
            <w:r>
              <w:t>echo</w:t>
            </w:r>
          </w:p>
        </w:tc>
        <w:tc>
          <w:tcPr>
            <w:tcW w:w="6448" w:type="dxa"/>
          </w:tcPr>
          <w:p w:rsidR="00B95107" w:rsidRPr="004B1241" w:rsidRDefault="00B95107" w:rsidP="00B95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new file and also saves the content</w:t>
            </w:r>
          </w:p>
        </w:tc>
      </w:tr>
      <w:tr w:rsidR="00B95107" w:rsidTr="0064080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</w:tcPr>
          <w:p w:rsidR="00B95107" w:rsidRDefault="00B95107" w:rsidP="00B95107">
            <w:r>
              <w:t>cat</w:t>
            </w:r>
          </w:p>
        </w:tc>
        <w:tc>
          <w:tcPr>
            <w:tcW w:w="6448" w:type="dxa"/>
          </w:tcPr>
          <w:p w:rsidR="00B95107" w:rsidRPr="00956982" w:rsidRDefault="00B95107" w:rsidP="00B95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the contents of the file</w:t>
            </w:r>
          </w:p>
        </w:tc>
      </w:tr>
      <w:tr w:rsidR="00B95107" w:rsidTr="0064080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</w:tcPr>
          <w:p w:rsidR="00B95107" w:rsidRDefault="00B95107" w:rsidP="00B95107">
            <w:proofErr w:type="spellStart"/>
            <w:r>
              <w:t>cp</w:t>
            </w:r>
            <w:proofErr w:type="spellEnd"/>
          </w:p>
        </w:tc>
        <w:tc>
          <w:tcPr>
            <w:tcW w:w="6448" w:type="dxa"/>
          </w:tcPr>
          <w:p w:rsidR="00B95107" w:rsidRPr="00956982" w:rsidRDefault="00B95107" w:rsidP="00B95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Copies the Directory or file</w:t>
            </w:r>
          </w:p>
        </w:tc>
      </w:tr>
      <w:tr w:rsidR="00B95107" w:rsidTr="0064080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</w:tcPr>
          <w:p w:rsidR="00B95107" w:rsidRDefault="00B95107" w:rsidP="00B95107">
            <w:proofErr w:type="spellStart"/>
            <w:r>
              <w:t>rm</w:t>
            </w:r>
            <w:proofErr w:type="spellEnd"/>
            <w:r>
              <w:t xml:space="preserve"> -r</w:t>
            </w:r>
          </w:p>
        </w:tc>
        <w:tc>
          <w:tcPr>
            <w:tcW w:w="6448" w:type="dxa"/>
          </w:tcPr>
          <w:p w:rsidR="00B95107" w:rsidRPr="00956982" w:rsidRDefault="00B95107" w:rsidP="00B95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a file &amp; folder</w:t>
            </w:r>
          </w:p>
        </w:tc>
      </w:tr>
      <w:tr w:rsidR="00B95107" w:rsidTr="0064080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</w:tcPr>
          <w:p w:rsidR="00B95107" w:rsidRDefault="00B95107" w:rsidP="00B95107">
            <w:r>
              <w:t>mv</w:t>
            </w:r>
          </w:p>
        </w:tc>
        <w:tc>
          <w:tcPr>
            <w:tcW w:w="6448" w:type="dxa"/>
          </w:tcPr>
          <w:p w:rsidR="00B95107" w:rsidRPr="00956982" w:rsidRDefault="00B95107" w:rsidP="00B95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 the directory or file or also rename it</w:t>
            </w:r>
          </w:p>
        </w:tc>
      </w:tr>
      <w:tr w:rsidR="00B95107" w:rsidTr="0064080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</w:tcPr>
          <w:p w:rsidR="00B95107" w:rsidRDefault="00CF336A" w:rsidP="00B95107">
            <w:r>
              <w:t>head</w:t>
            </w:r>
          </w:p>
        </w:tc>
        <w:tc>
          <w:tcPr>
            <w:tcW w:w="6448" w:type="dxa"/>
          </w:tcPr>
          <w:p w:rsidR="00B95107" w:rsidRPr="00956982" w:rsidRDefault="00CF336A" w:rsidP="00B95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the first 10 lines of file</w:t>
            </w:r>
          </w:p>
        </w:tc>
      </w:tr>
      <w:tr w:rsidR="00B95107" w:rsidTr="0064080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</w:tcPr>
          <w:p w:rsidR="00B95107" w:rsidRDefault="00CF336A" w:rsidP="00B95107">
            <w:r>
              <w:t>tail</w:t>
            </w:r>
          </w:p>
        </w:tc>
        <w:tc>
          <w:tcPr>
            <w:tcW w:w="6448" w:type="dxa"/>
          </w:tcPr>
          <w:p w:rsidR="00B95107" w:rsidRPr="00956982" w:rsidRDefault="00CF336A" w:rsidP="00B95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the last 10 lines of file</w:t>
            </w:r>
          </w:p>
        </w:tc>
      </w:tr>
      <w:tr w:rsidR="00B95107" w:rsidTr="0064080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</w:tcPr>
          <w:p w:rsidR="00B95107" w:rsidRDefault="00B95107" w:rsidP="00B95107">
            <w:proofErr w:type="spellStart"/>
            <w:r>
              <w:t>pwd</w:t>
            </w:r>
            <w:proofErr w:type="spellEnd"/>
          </w:p>
        </w:tc>
        <w:tc>
          <w:tcPr>
            <w:tcW w:w="6448" w:type="dxa"/>
          </w:tcPr>
          <w:p w:rsidR="00B95107" w:rsidRPr="00956982" w:rsidRDefault="00B95107" w:rsidP="00B95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current working directory</w:t>
            </w:r>
          </w:p>
        </w:tc>
      </w:tr>
      <w:tr w:rsidR="00B95107" w:rsidTr="0064080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</w:tcPr>
          <w:p w:rsidR="00B95107" w:rsidRDefault="00CF336A" w:rsidP="00B95107">
            <w:proofErr w:type="spellStart"/>
            <w:r>
              <w:t>ps</w:t>
            </w:r>
            <w:proofErr w:type="spellEnd"/>
          </w:p>
        </w:tc>
        <w:tc>
          <w:tcPr>
            <w:tcW w:w="6448" w:type="dxa"/>
          </w:tcPr>
          <w:p w:rsidR="00B95107" w:rsidRPr="00956982" w:rsidRDefault="00CF336A" w:rsidP="00B95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your currently active processes</w:t>
            </w:r>
          </w:p>
        </w:tc>
      </w:tr>
    </w:tbl>
    <w:p w:rsidR="00D10723" w:rsidRDefault="00BB7C13">
      <w:r>
        <w:br w:type="page"/>
      </w:r>
    </w:p>
    <w:tbl>
      <w:tblPr>
        <w:tblStyle w:val="Meetingschedule"/>
        <w:tblpPr w:leftFromText="180" w:rightFromText="180" w:horzAnchor="margin" w:tblpY="912"/>
        <w:tblW w:w="5000" w:type="pct"/>
        <w:tblLayout w:type="fixed"/>
        <w:tblLook w:val="01E0" w:firstRow="1" w:lastRow="1" w:firstColumn="1" w:lastColumn="1" w:noHBand="0" w:noVBand="0"/>
        <w:tblDescription w:val="Trip information table"/>
      </w:tblPr>
      <w:tblGrid>
        <w:gridCol w:w="3622"/>
        <w:gridCol w:w="6448"/>
      </w:tblGrid>
      <w:tr w:rsidR="00D10723" w:rsidTr="00AF16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2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</w:tcPr>
          <w:p w:rsidR="00D10723" w:rsidRPr="00886114" w:rsidRDefault="00D10723" w:rsidP="00AF16D2">
            <w:r>
              <w:lastRenderedPageBreak/>
              <w:t>Commands</w:t>
            </w:r>
          </w:p>
        </w:tc>
        <w:tc>
          <w:tcPr>
            <w:tcW w:w="6448" w:type="dxa"/>
          </w:tcPr>
          <w:p w:rsidR="00D10723" w:rsidRPr="00886114" w:rsidRDefault="00D10723" w:rsidP="00AF1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Explanation</w:t>
            </w:r>
          </w:p>
        </w:tc>
      </w:tr>
      <w:tr w:rsidR="00D10723" w:rsidTr="00AF16D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</w:tcPr>
          <w:p w:rsidR="00D10723" w:rsidRDefault="00CF336A" w:rsidP="00AF16D2">
            <w:r>
              <w:t xml:space="preserve">Kill </w:t>
            </w:r>
            <w:proofErr w:type="spellStart"/>
            <w:r>
              <w:t>pid</w:t>
            </w:r>
            <w:proofErr w:type="spellEnd"/>
          </w:p>
        </w:tc>
        <w:tc>
          <w:tcPr>
            <w:tcW w:w="6448" w:type="dxa"/>
          </w:tcPr>
          <w:p w:rsidR="00D10723" w:rsidRPr="004B1241" w:rsidRDefault="00CF336A" w:rsidP="00AF1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Kill process id </w:t>
            </w:r>
            <w:proofErr w:type="spellStart"/>
            <w:r>
              <w:t>pid</w:t>
            </w:r>
            <w:proofErr w:type="spellEnd"/>
          </w:p>
        </w:tc>
      </w:tr>
      <w:tr w:rsidR="00D10723" w:rsidTr="00AF16D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</w:tcPr>
          <w:p w:rsidR="00D10723" w:rsidRDefault="007D307C" w:rsidP="00AF16D2">
            <w:proofErr w:type="spellStart"/>
            <w:r>
              <w:t>chmod</w:t>
            </w:r>
            <w:proofErr w:type="spellEnd"/>
          </w:p>
        </w:tc>
        <w:tc>
          <w:tcPr>
            <w:tcW w:w="6448" w:type="dxa"/>
          </w:tcPr>
          <w:p w:rsidR="00D10723" w:rsidRPr="004B1241" w:rsidRDefault="007D307C" w:rsidP="00AF1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 the permission of a file or directory</w:t>
            </w:r>
          </w:p>
        </w:tc>
      </w:tr>
      <w:tr w:rsidR="00D10723" w:rsidTr="00AF16D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</w:tcPr>
          <w:p w:rsidR="00D10723" w:rsidRDefault="00D10723" w:rsidP="00AF16D2">
            <w:r>
              <w:t>history</w:t>
            </w:r>
          </w:p>
        </w:tc>
        <w:tc>
          <w:tcPr>
            <w:tcW w:w="6448" w:type="dxa"/>
          </w:tcPr>
          <w:p w:rsidR="00D10723" w:rsidRPr="004B1241" w:rsidRDefault="004D0A0E" w:rsidP="00AF1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Gives a list of all past commands typed in the current terminal session</w:t>
            </w:r>
          </w:p>
        </w:tc>
      </w:tr>
      <w:tr w:rsidR="00D10723" w:rsidTr="00AF16D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</w:tcPr>
          <w:p w:rsidR="00D10723" w:rsidRDefault="00CF336A" w:rsidP="00AF16D2">
            <w:r>
              <w:t xml:space="preserve">Ping </w:t>
            </w:r>
          </w:p>
        </w:tc>
        <w:tc>
          <w:tcPr>
            <w:tcW w:w="6448" w:type="dxa"/>
          </w:tcPr>
          <w:p w:rsidR="00D10723" w:rsidRPr="004B1241" w:rsidRDefault="00E87545" w:rsidP="00AF1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the network connectivity</w:t>
            </w:r>
          </w:p>
        </w:tc>
      </w:tr>
      <w:tr w:rsidR="00D10723" w:rsidTr="00AF16D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</w:tcPr>
          <w:p w:rsidR="00D10723" w:rsidRDefault="00B95107" w:rsidP="00AF16D2">
            <w:proofErr w:type="spellStart"/>
            <w:r>
              <w:t>ifconfig</w:t>
            </w:r>
            <w:proofErr w:type="spellEnd"/>
          </w:p>
        </w:tc>
        <w:tc>
          <w:tcPr>
            <w:tcW w:w="6448" w:type="dxa"/>
          </w:tcPr>
          <w:p w:rsidR="00D10723" w:rsidRPr="004B1241" w:rsidRDefault="00B95107" w:rsidP="00AF1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and configure all network devices</w:t>
            </w:r>
          </w:p>
        </w:tc>
      </w:tr>
      <w:tr w:rsidR="00D10723" w:rsidTr="00AF16D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</w:tcPr>
          <w:p w:rsidR="00D10723" w:rsidRDefault="00CF336A" w:rsidP="00AF16D2">
            <w:proofErr w:type="spellStart"/>
            <w:r>
              <w:t>cal</w:t>
            </w:r>
            <w:proofErr w:type="spellEnd"/>
          </w:p>
        </w:tc>
        <w:tc>
          <w:tcPr>
            <w:tcW w:w="6448" w:type="dxa"/>
          </w:tcPr>
          <w:p w:rsidR="00D10723" w:rsidRPr="004B1241" w:rsidRDefault="00CF336A" w:rsidP="00AF1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this month’s calendar</w:t>
            </w:r>
          </w:p>
        </w:tc>
      </w:tr>
      <w:tr w:rsidR="00D10723" w:rsidTr="00AF16D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</w:tcPr>
          <w:p w:rsidR="00D10723" w:rsidRDefault="0024700C" w:rsidP="00AF16D2">
            <w:proofErr w:type="spellStart"/>
            <w:r>
              <w:t>iwconfig</w:t>
            </w:r>
            <w:proofErr w:type="spellEnd"/>
          </w:p>
        </w:tc>
        <w:tc>
          <w:tcPr>
            <w:tcW w:w="6448" w:type="dxa"/>
          </w:tcPr>
          <w:p w:rsidR="00D10723" w:rsidRPr="00956982" w:rsidRDefault="0024700C" w:rsidP="00AF1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the wireless statistics</w:t>
            </w:r>
          </w:p>
        </w:tc>
      </w:tr>
      <w:tr w:rsidR="00D10723" w:rsidTr="00AF16D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</w:tcPr>
          <w:p w:rsidR="00D10723" w:rsidRDefault="0024700C" w:rsidP="00AF16D2">
            <w:r>
              <w:t>apt-get install package</w:t>
            </w:r>
          </w:p>
        </w:tc>
        <w:tc>
          <w:tcPr>
            <w:tcW w:w="6448" w:type="dxa"/>
          </w:tcPr>
          <w:p w:rsidR="00D10723" w:rsidRPr="00956982" w:rsidRDefault="0024700C" w:rsidP="00AF1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Install a package using apt</w:t>
            </w:r>
          </w:p>
        </w:tc>
      </w:tr>
      <w:tr w:rsidR="00D10723" w:rsidTr="00AF16D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</w:tcPr>
          <w:p w:rsidR="00D10723" w:rsidRDefault="0024700C" w:rsidP="00AF16D2">
            <w:r>
              <w:t xml:space="preserve">apt-get update </w:t>
            </w:r>
          </w:p>
        </w:tc>
        <w:tc>
          <w:tcPr>
            <w:tcW w:w="6448" w:type="dxa"/>
          </w:tcPr>
          <w:p w:rsidR="00D10723" w:rsidRPr="00956982" w:rsidRDefault="0024700C" w:rsidP="00AF1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the package list using apt</w:t>
            </w:r>
          </w:p>
        </w:tc>
      </w:tr>
      <w:tr w:rsidR="00D10723" w:rsidTr="00AF16D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</w:tcPr>
          <w:p w:rsidR="00D10723" w:rsidRDefault="0024700C" w:rsidP="00AF16D2">
            <w:r>
              <w:t>apt-get upgrade</w:t>
            </w:r>
          </w:p>
        </w:tc>
        <w:tc>
          <w:tcPr>
            <w:tcW w:w="6448" w:type="dxa"/>
          </w:tcPr>
          <w:p w:rsidR="00D10723" w:rsidRPr="00956982" w:rsidRDefault="0024700C" w:rsidP="00AF1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Upgrade all installed packages using apt</w:t>
            </w:r>
          </w:p>
        </w:tc>
      </w:tr>
      <w:tr w:rsidR="00D10723" w:rsidTr="00AF16D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</w:tcPr>
          <w:p w:rsidR="00D10723" w:rsidRDefault="0024700C" w:rsidP="00AF16D2">
            <w:r>
              <w:t>reboot</w:t>
            </w:r>
          </w:p>
        </w:tc>
        <w:tc>
          <w:tcPr>
            <w:tcW w:w="6448" w:type="dxa"/>
          </w:tcPr>
          <w:p w:rsidR="00D10723" w:rsidRPr="00956982" w:rsidRDefault="0024700C" w:rsidP="00AF1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Reboot the system</w:t>
            </w:r>
          </w:p>
        </w:tc>
      </w:tr>
      <w:tr w:rsidR="00D10723" w:rsidTr="00AF16D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</w:tcPr>
          <w:p w:rsidR="00D10723" w:rsidRDefault="0024700C" w:rsidP="00AF16D2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adduser</w:t>
            </w:r>
            <w:proofErr w:type="spellEnd"/>
            <w:r>
              <w:t xml:space="preserve"> username</w:t>
            </w:r>
          </w:p>
        </w:tc>
        <w:tc>
          <w:tcPr>
            <w:tcW w:w="6448" w:type="dxa"/>
          </w:tcPr>
          <w:p w:rsidR="00D10723" w:rsidRPr="00956982" w:rsidRDefault="0024700C" w:rsidP="00AF1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add a new user</w:t>
            </w:r>
          </w:p>
        </w:tc>
      </w:tr>
      <w:tr w:rsidR="00D10723" w:rsidTr="00AF16D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</w:tcPr>
          <w:p w:rsidR="00D10723" w:rsidRDefault="00AF16D2" w:rsidP="00AF16D2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deluser</w:t>
            </w:r>
            <w:proofErr w:type="spellEnd"/>
            <w:r>
              <w:t xml:space="preserve"> username</w:t>
            </w:r>
          </w:p>
        </w:tc>
        <w:tc>
          <w:tcPr>
            <w:tcW w:w="6448" w:type="dxa"/>
          </w:tcPr>
          <w:p w:rsidR="00D10723" w:rsidRPr="00956982" w:rsidRDefault="00AF16D2" w:rsidP="00AF1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delete a user</w:t>
            </w:r>
          </w:p>
        </w:tc>
      </w:tr>
      <w:tr w:rsidR="00D10723" w:rsidTr="00AF16D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</w:tcPr>
          <w:p w:rsidR="00D10723" w:rsidRDefault="00AF16D2" w:rsidP="00AF16D2">
            <w:r>
              <w:t xml:space="preserve">Finger </w:t>
            </w:r>
          </w:p>
        </w:tc>
        <w:tc>
          <w:tcPr>
            <w:tcW w:w="6448" w:type="dxa"/>
          </w:tcPr>
          <w:p w:rsidR="00D10723" w:rsidRPr="00956982" w:rsidRDefault="00AF16D2" w:rsidP="00AF1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Shows information of all the users logged in</w:t>
            </w:r>
          </w:p>
        </w:tc>
      </w:tr>
      <w:tr w:rsidR="00E87545" w:rsidTr="00AF16D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</w:tcPr>
          <w:p w:rsidR="00E87545" w:rsidRDefault="00AF16D2" w:rsidP="00AF16D2">
            <w:r>
              <w:t>Finger username</w:t>
            </w:r>
          </w:p>
        </w:tc>
        <w:tc>
          <w:tcPr>
            <w:tcW w:w="6448" w:type="dxa"/>
          </w:tcPr>
          <w:p w:rsidR="00E87545" w:rsidRPr="00956982" w:rsidRDefault="00AF16D2" w:rsidP="00AF1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Gives information of a particular user</w:t>
            </w:r>
          </w:p>
        </w:tc>
      </w:tr>
    </w:tbl>
    <w:p w:rsidR="00135D04" w:rsidRDefault="00135D04">
      <w:bookmarkStart w:id="0" w:name="_GoBack"/>
      <w:bookmarkEnd w:id="0"/>
    </w:p>
    <w:sectPr w:rsidR="00135D04">
      <w:footerReference w:type="default" r:id="rId7"/>
      <w:pgSz w:w="12240" w:h="15840"/>
      <w:pgMar w:top="108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307" w:rsidRDefault="00784307">
      <w:pPr>
        <w:spacing w:before="0" w:after="0"/>
      </w:pPr>
      <w:r>
        <w:separator/>
      </w:r>
    </w:p>
  </w:endnote>
  <w:endnote w:type="continuationSeparator" w:id="0">
    <w:p w:rsidR="00784307" w:rsidRDefault="0078430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17999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D04" w:rsidRDefault="00BB7C1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16D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307" w:rsidRDefault="00784307">
      <w:pPr>
        <w:spacing w:before="0" w:after="0"/>
      </w:pPr>
      <w:r>
        <w:separator/>
      </w:r>
    </w:p>
  </w:footnote>
  <w:footnote w:type="continuationSeparator" w:id="0">
    <w:p w:rsidR="00784307" w:rsidRDefault="0078430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DF8E6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16A2D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1A8F2B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8102A7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05CE21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90077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514AF9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CAEA61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522F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569E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723"/>
    <w:rsid w:val="0000661C"/>
    <w:rsid w:val="000104DF"/>
    <w:rsid w:val="000D02C7"/>
    <w:rsid w:val="00135D04"/>
    <w:rsid w:val="001617BA"/>
    <w:rsid w:val="001F077F"/>
    <w:rsid w:val="0024700C"/>
    <w:rsid w:val="00283D71"/>
    <w:rsid w:val="002A62F6"/>
    <w:rsid w:val="002C6A0C"/>
    <w:rsid w:val="00305ED7"/>
    <w:rsid w:val="00313041"/>
    <w:rsid w:val="00361272"/>
    <w:rsid w:val="00366447"/>
    <w:rsid w:val="004B1241"/>
    <w:rsid w:val="004D0A0E"/>
    <w:rsid w:val="00542D24"/>
    <w:rsid w:val="005542EB"/>
    <w:rsid w:val="005757B6"/>
    <w:rsid w:val="00585A39"/>
    <w:rsid w:val="0064080C"/>
    <w:rsid w:val="0069285D"/>
    <w:rsid w:val="006D000C"/>
    <w:rsid w:val="007467BD"/>
    <w:rsid w:val="00784307"/>
    <w:rsid w:val="00796126"/>
    <w:rsid w:val="007D307C"/>
    <w:rsid w:val="0083786F"/>
    <w:rsid w:val="00886114"/>
    <w:rsid w:val="00956982"/>
    <w:rsid w:val="00AF16D2"/>
    <w:rsid w:val="00B07468"/>
    <w:rsid w:val="00B95107"/>
    <w:rsid w:val="00BB7C13"/>
    <w:rsid w:val="00BF1893"/>
    <w:rsid w:val="00BF29B5"/>
    <w:rsid w:val="00C03E61"/>
    <w:rsid w:val="00C35606"/>
    <w:rsid w:val="00C53D04"/>
    <w:rsid w:val="00C76D33"/>
    <w:rsid w:val="00C96180"/>
    <w:rsid w:val="00CC547C"/>
    <w:rsid w:val="00CF336A"/>
    <w:rsid w:val="00D10723"/>
    <w:rsid w:val="00E87545"/>
    <w:rsid w:val="00EE6F71"/>
    <w:rsid w:val="00F4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FB4B06"/>
  <w15:docId w15:val="{EE1F131C-C164-4786-9FAA-9C9264E1F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color w:val="000000" w:themeColor="text1"/>
        <w:sz w:val="22"/>
        <w:szCs w:val="22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0723"/>
  </w:style>
  <w:style w:type="paragraph" w:styleId="Heading1">
    <w:name w:val="heading 1"/>
    <w:basedOn w:val="Normal"/>
    <w:link w:val="Heading1Char"/>
    <w:uiPriority w:val="9"/>
    <w:qFormat/>
    <w:rsid w:val="002C6A0C"/>
    <w:pPr>
      <w:keepNext/>
      <w:spacing w:before="240"/>
      <w:contextualSpacing/>
      <w:outlineLvl w:val="0"/>
    </w:pPr>
    <w:rPr>
      <w:rFonts w:asciiTheme="majorHAnsi" w:hAnsiTheme="majorHAnsi"/>
      <w:b/>
      <w:color w:val="404040" w:themeColor="text1" w:themeTint="BF"/>
      <w:sz w:val="2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80C"/>
    <w:pPr>
      <w:keepNext/>
      <w:keepLines/>
      <w:spacing w:after="0"/>
      <w:contextualSpacing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80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80C"/>
    <w:pPr>
      <w:keepNext/>
      <w:keepLines/>
      <w:spacing w:after="0"/>
      <w:contextualSpacing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80C"/>
    <w:pPr>
      <w:keepNext/>
      <w:keepLines/>
      <w:spacing w:after="0"/>
      <w:contextualSpacing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80C"/>
    <w:pPr>
      <w:keepNext/>
      <w:keepLines/>
      <w:spacing w:after="0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80C"/>
    <w:pPr>
      <w:keepNext/>
      <w:keepLines/>
      <w:spacing w:after="0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80C"/>
    <w:pPr>
      <w:keepNext/>
      <w:keepLines/>
      <w:spacing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80C"/>
    <w:pPr>
      <w:keepNext/>
      <w:keepLines/>
      <w:spacing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A0C"/>
    <w:rPr>
      <w:rFonts w:asciiTheme="majorHAnsi" w:hAnsiTheme="majorHAnsi"/>
      <w:b/>
      <w:color w:val="404040" w:themeColor="text1" w:themeTint="BF"/>
      <w:sz w:val="24"/>
      <w:szCs w:val="44"/>
    </w:rPr>
  </w:style>
  <w:style w:type="table" w:styleId="TableGrid">
    <w:name w:val="Table Grid"/>
    <w:basedOn w:val="TableNormal"/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</w:style>
  <w:style w:type="paragraph" w:styleId="BalloonText">
    <w:name w:val="Balloon Text"/>
    <w:basedOn w:val="Normal"/>
    <w:semiHidden/>
    <w:rPr>
      <w:rFonts w:ascii="Tahoma" w:hAnsi="Tahoma" w:cs="Tahoma"/>
      <w:szCs w:val="16"/>
    </w:rPr>
  </w:style>
  <w:style w:type="character" w:styleId="PlaceholderText">
    <w:name w:val="Placeholder Text"/>
    <w:basedOn w:val="DefaultParagraphFont"/>
    <w:uiPriority w:val="99"/>
    <w:semiHidden/>
    <w:rsid w:val="00C35606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eader">
    <w:name w:val="header"/>
    <w:basedOn w:val="Normal"/>
    <w:link w:val="HeaderChar"/>
    <w:uiPriority w:val="99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table" w:customStyle="1" w:styleId="Meetingschedule">
    <w:name w:val="Meeting schedule"/>
    <w:basedOn w:val="TableNormal"/>
    <w:uiPriority w:val="99"/>
    <w:rsid w:val="00886114"/>
    <w:tblPr>
      <w:tblBorders>
        <w:top w:val="single" w:sz="4" w:space="0" w:color="365F91" w:themeColor="accent1" w:themeShade="BF"/>
        <w:left w:val="single" w:sz="4" w:space="0" w:color="365F91" w:themeColor="accent1" w:themeShade="BF"/>
        <w:bottom w:val="single" w:sz="4" w:space="0" w:color="365F91" w:themeColor="accent1" w:themeShade="BF"/>
        <w:right w:val="single" w:sz="4" w:space="0" w:color="365F91" w:themeColor="accent1" w:themeShade="BF"/>
        <w:insideH w:val="single" w:sz="4" w:space="0" w:color="365F91" w:themeColor="accent1" w:themeShade="BF"/>
        <w:insideV w:val="single" w:sz="4" w:space="0" w:color="365F91" w:themeColor="accent1" w:themeShade="BF"/>
      </w:tblBorders>
      <w:tblCellMar>
        <w:left w:w="115" w:type="dxa"/>
        <w:right w:w="115" w:type="dxa"/>
      </w:tblCellMar>
    </w:tblPr>
    <w:tcPr>
      <w:vAlign w:val="center"/>
    </w:tcPr>
    <w:tblStylePr w:type="firstRow">
      <w:rPr>
        <w:rFonts w:asciiTheme="majorHAnsi" w:hAnsiTheme="majorHAnsi"/>
        <w:b/>
        <w:i w:val="0"/>
        <w:color w:val="FFFFFF" w:themeColor="background1"/>
        <w:sz w:val="22"/>
      </w:rPr>
      <w:tblPr/>
      <w:tcPr>
        <w:tc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nil"/>
          <w:insideV w:val="single" w:sz="4" w:space="0" w:color="365F91" w:themeColor="accent1" w:themeShade="BF"/>
          <w:tl2br w:val="nil"/>
          <w:tr2bl w:val="nil"/>
        </w:tcBorders>
        <w:shd w:val="clear" w:color="auto" w:fill="365F91" w:themeFill="accent1" w:themeFillShade="BF"/>
      </w:tcPr>
    </w:tblStylePr>
    <w:tblStylePr w:type="firstCol">
      <w:rPr>
        <w:b/>
        <w:i w:val="0"/>
        <w:color w:val="404040" w:themeColor="text1" w:themeTint="BF"/>
      </w:rPr>
    </w:tblStylePr>
  </w:style>
  <w:style w:type="paragraph" w:styleId="Title">
    <w:name w:val="Title"/>
    <w:basedOn w:val="Normal"/>
    <w:link w:val="TitleChar"/>
    <w:uiPriority w:val="2"/>
    <w:qFormat/>
    <w:rsid w:val="000104DF"/>
    <w:pPr>
      <w:spacing w:after="120"/>
      <w:contextualSpacing/>
    </w:pPr>
    <w:rPr>
      <w:rFonts w:asciiTheme="majorHAnsi" w:eastAsiaTheme="majorEastAsia" w:hAnsiTheme="majorHAnsi" w:cstheme="majorBidi"/>
      <w:color w:val="365F91" w:themeColor="accent1" w:themeShade="BF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2C6A0C"/>
    <w:rPr>
      <w:rFonts w:asciiTheme="majorHAnsi" w:eastAsiaTheme="majorEastAsia" w:hAnsiTheme="majorHAnsi" w:cstheme="majorBidi"/>
      <w:color w:val="365F91" w:themeColor="accent1" w:themeShade="BF"/>
      <w:sz w:val="3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5A39"/>
    <w:pPr>
      <w:outlineLvl w:val="9"/>
    </w:pPr>
    <w:rPr>
      <w:rFonts w:eastAsiaTheme="majorEastAsia" w:cstheme="majorBidi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35606"/>
    <w:rPr>
      <w:b/>
      <w:bCs/>
      <w:caps w:val="0"/>
      <w:smallCaps/>
      <w:color w:val="365F91" w:themeColor="accent1" w:themeShade="BF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3560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35606"/>
    <w:rPr>
      <w:i/>
      <w:iCs/>
      <w:color w:val="365F91" w:themeColor="accent1" w:themeShade="BF"/>
    </w:rPr>
  </w:style>
  <w:style w:type="character" w:styleId="BookTitle">
    <w:name w:val="Book Title"/>
    <w:basedOn w:val="DefaultParagraphFont"/>
    <w:uiPriority w:val="33"/>
    <w:semiHidden/>
    <w:unhideWhenUsed/>
    <w:qFormat/>
    <w:rsid w:val="00C35606"/>
    <w:rPr>
      <w:b/>
      <w:bCs/>
      <w:i/>
      <w:iCs/>
      <w:spacing w:val="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35606"/>
    <w:rPr>
      <w:i/>
      <w:iCs/>
      <w:color w:val="365F91" w:themeColor="accent1" w:themeShade="BF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64080C"/>
    <w:pPr>
      <w:numPr>
        <w:ilvl w:val="1"/>
      </w:numPr>
      <w:spacing w:after="160"/>
      <w:contextualSpacing/>
    </w:pPr>
    <w:rPr>
      <w:rFonts w:cstheme="minorBid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4080C"/>
    <w:rPr>
      <w:rFonts w:cstheme="minorBidi"/>
      <w:color w:val="5A5A5A" w:themeColor="text1" w:themeTint="A5"/>
    </w:rPr>
  </w:style>
  <w:style w:type="paragraph" w:styleId="BlockText">
    <w:name w:val="Block Text"/>
    <w:basedOn w:val="Normal"/>
    <w:uiPriority w:val="99"/>
    <w:semiHidden/>
    <w:unhideWhenUsed/>
    <w:rsid w:val="00C35606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Bibliography">
    <w:name w:val="Bibliography"/>
    <w:basedOn w:val="Normal"/>
    <w:next w:val="Normal"/>
    <w:uiPriority w:val="37"/>
    <w:semiHidden/>
    <w:unhideWhenUsed/>
    <w:rsid w:val="001617BA"/>
  </w:style>
  <w:style w:type="paragraph" w:styleId="BodyText">
    <w:name w:val="Body Text"/>
    <w:basedOn w:val="Normal"/>
    <w:link w:val="BodyTextChar"/>
    <w:uiPriority w:val="99"/>
    <w:semiHidden/>
    <w:unhideWhenUsed/>
    <w:rsid w:val="001617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617BA"/>
  </w:style>
  <w:style w:type="paragraph" w:styleId="BodyText2">
    <w:name w:val="Body Text 2"/>
    <w:basedOn w:val="Normal"/>
    <w:link w:val="BodyText2Char"/>
    <w:uiPriority w:val="99"/>
    <w:semiHidden/>
    <w:unhideWhenUsed/>
    <w:rsid w:val="001617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617BA"/>
  </w:style>
  <w:style w:type="paragraph" w:styleId="BodyText3">
    <w:name w:val="Body Text 3"/>
    <w:basedOn w:val="Normal"/>
    <w:link w:val="BodyText3Char"/>
    <w:uiPriority w:val="99"/>
    <w:semiHidden/>
    <w:unhideWhenUsed/>
    <w:rsid w:val="001617B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617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617BA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617B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617B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617B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617BA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617B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617B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617B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617B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617BA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17BA"/>
    <w:pPr>
      <w:spacing w:before="0" w:after="200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617BA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617BA"/>
  </w:style>
  <w:style w:type="table" w:styleId="ColorfulGrid">
    <w:name w:val="Colorful Grid"/>
    <w:basedOn w:val="TableNormal"/>
    <w:uiPriority w:val="73"/>
    <w:semiHidden/>
    <w:unhideWhenUsed/>
    <w:rsid w:val="001617BA"/>
    <w:pPr>
      <w:spacing w:before="0"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617BA"/>
    <w:pPr>
      <w:spacing w:before="0"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617BA"/>
    <w:pPr>
      <w:spacing w:before="0"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617BA"/>
    <w:pPr>
      <w:spacing w:before="0"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617BA"/>
    <w:pPr>
      <w:spacing w:before="0"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617BA"/>
    <w:pPr>
      <w:spacing w:before="0"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1617BA"/>
    <w:pPr>
      <w:spacing w:before="0"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617BA"/>
    <w:pPr>
      <w:spacing w:before="0" w:after="0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617BA"/>
    <w:pPr>
      <w:spacing w:before="0" w:after="0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617BA"/>
    <w:pPr>
      <w:spacing w:before="0" w:after="0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617BA"/>
    <w:pPr>
      <w:spacing w:before="0" w:after="0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617BA"/>
    <w:pPr>
      <w:spacing w:before="0" w:after="0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617BA"/>
    <w:pPr>
      <w:spacing w:before="0" w:after="0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1617BA"/>
    <w:pPr>
      <w:spacing w:before="0" w:after="0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617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17B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17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17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17B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1617BA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617BA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617BA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617BA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617BA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617BA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1617BA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617BA"/>
  </w:style>
  <w:style w:type="character" w:customStyle="1" w:styleId="DateChar">
    <w:name w:val="Date Char"/>
    <w:basedOn w:val="DefaultParagraphFont"/>
    <w:link w:val="Date"/>
    <w:uiPriority w:val="99"/>
    <w:semiHidden/>
    <w:rsid w:val="001617BA"/>
  </w:style>
  <w:style w:type="paragraph" w:styleId="DocumentMap">
    <w:name w:val="Document Map"/>
    <w:basedOn w:val="Normal"/>
    <w:link w:val="DocumentMapChar"/>
    <w:uiPriority w:val="99"/>
    <w:semiHidden/>
    <w:unhideWhenUsed/>
    <w:rsid w:val="001617BA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617B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617BA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617BA"/>
  </w:style>
  <w:style w:type="character" w:styleId="Emphasis">
    <w:name w:val="Emphasis"/>
    <w:basedOn w:val="DefaultParagraphFont"/>
    <w:uiPriority w:val="20"/>
    <w:semiHidden/>
    <w:unhideWhenUsed/>
    <w:qFormat/>
    <w:rsid w:val="001617B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617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617BA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617B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617BA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617BA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617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617BA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17BA"/>
    <w:rPr>
      <w:szCs w:val="20"/>
    </w:rPr>
  </w:style>
  <w:style w:type="table" w:styleId="GridTable1Light">
    <w:name w:val="Grid Table 1 Light"/>
    <w:basedOn w:val="TableNormal"/>
    <w:uiPriority w:val="46"/>
    <w:rsid w:val="001617B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617BA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617BA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617BA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617BA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617BA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617BA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617B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617B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617B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617B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617B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617B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617B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617B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617BA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617BA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617BA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617BA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617BA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617BA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617B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617BA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617BA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617BA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617BA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617BA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617BA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64080C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8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80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80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80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80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80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80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1617BA"/>
  </w:style>
  <w:style w:type="paragraph" w:styleId="HTMLAddress">
    <w:name w:val="HTML Address"/>
    <w:basedOn w:val="Normal"/>
    <w:link w:val="HTMLAddressChar"/>
    <w:uiPriority w:val="99"/>
    <w:semiHidden/>
    <w:unhideWhenUsed/>
    <w:rsid w:val="001617BA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617B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617B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617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617B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617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17BA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17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617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617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617B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617BA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617BA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617BA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617BA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617BA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617BA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617BA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617BA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617BA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617BA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617BA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617BA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617BA"/>
    <w:pPr>
      <w:spacing w:before="0"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617BA"/>
    <w:pPr>
      <w:spacing w:before="0"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617BA"/>
    <w:pPr>
      <w:spacing w:before="0"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617BA"/>
    <w:pPr>
      <w:spacing w:before="0"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617BA"/>
    <w:pPr>
      <w:spacing w:before="0"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617BA"/>
    <w:pPr>
      <w:spacing w:before="0"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617BA"/>
  </w:style>
  <w:style w:type="paragraph" w:styleId="List">
    <w:name w:val="List"/>
    <w:basedOn w:val="Normal"/>
    <w:uiPriority w:val="99"/>
    <w:semiHidden/>
    <w:unhideWhenUsed/>
    <w:rsid w:val="001617B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617B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617B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617B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617BA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617B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617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617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617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617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617B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617B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617B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617B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617BA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617B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617B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617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617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617B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1617B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617B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617B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617B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617B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617B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617B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617B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617B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617BA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617BA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617BA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617BA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617BA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617BA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617B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617BA"/>
    <w:pPr>
      <w:spacing w:after="0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617BA"/>
    <w:pPr>
      <w:spacing w:after="0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617BA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617BA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617BA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617BA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1617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617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617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617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1617BA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1617BA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617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617BA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617BA"/>
  </w:style>
  <w:style w:type="character" w:styleId="PageNumber">
    <w:name w:val="page number"/>
    <w:basedOn w:val="DefaultParagraphFont"/>
    <w:uiPriority w:val="99"/>
    <w:semiHidden/>
    <w:unhideWhenUsed/>
    <w:rsid w:val="001617BA"/>
  </w:style>
  <w:style w:type="table" w:styleId="PlainTable1">
    <w:name w:val="Plain Table 1"/>
    <w:basedOn w:val="TableNormal"/>
    <w:uiPriority w:val="41"/>
    <w:rsid w:val="001617B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617B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617B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1617BA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617B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617B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617B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617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617BA"/>
  </w:style>
  <w:style w:type="paragraph" w:styleId="Signature">
    <w:name w:val="Signature"/>
    <w:basedOn w:val="Normal"/>
    <w:link w:val="SignatureChar"/>
    <w:uiPriority w:val="99"/>
    <w:semiHidden/>
    <w:unhideWhenUsed/>
    <w:rsid w:val="001617BA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617BA"/>
  </w:style>
  <w:style w:type="character" w:styleId="Strong">
    <w:name w:val="Strong"/>
    <w:basedOn w:val="DefaultParagraphFont"/>
    <w:uiPriority w:val="22"/>
    <w:semiHidden/>
    <w:unhideWhenUsed/>
    <w:qFormat/>
    <w:rsid w:val="001617BA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617B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617B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1617B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617B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617B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617B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617B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617B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617B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617B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617B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617B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617B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617B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617B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617B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617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617B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617B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617B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617B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617B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1617B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1617B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617B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617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617B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617B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617B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617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617B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617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617B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617B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1617B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617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617B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617B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1617B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1617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617B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617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617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617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617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617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617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617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617BA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rma\AppData\Roaming\Microsoft\Templates\Business%20trip%20itinerary%20with%20meeting%20schedu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1AE"/>
    <w:rsid w:val="00710F5E"/>
    <w:rsid w:val="008F51AE"/>
    <w:rsid w:val="00BF39D6"/>
    <w:rsid w:val="00DF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8B93B159D34535AA31494489210975">
    <w:name w:val="538B93B159D34535AA31494489210975"/>
  </w:style>
  <w:style w:type="paragraph" w:customStyle="1" w:styleId="7360B0D73D844B549F990A35A6114072">
    <w:name w:val="7360B0D73D844B549F990A35A6114072"/>
  </w:style>
  <w:style w:type="paragraph" w:customStyle="1" w:styleId="096CC035EF99437A931B3A67B91212DF">
    <w:name w:val="096CC035EF99437A931B3A67B91212DF"/>
  </w:style>
  <w:style w:type="paragraph" w:customStyle="1" w:styleId="3B70B55606564C048D6B3E1AFA6B49C7">
    <w:name w:val="3B70B55606564C048D6B3E1AFA6B49C7"/>
  </w:style>
  <w:style w:type="paragraph" w:customStyle="1" w:styleId="EE43042A53994A36985C03FE17D424DC">
    <w:name w:val="EE43042A53994A36985C03FE17D424DC"/>
  </w:style>
  <w:style w:type="paragraph" w:customStyle="1" w:styleId="2FD36F834818415F90CAB9B90C76D9F5">
    <w:name w:val="2FD36F834818415F90CAB9B90C76D9F5"/>
  </w:style>
  <w:style w:type="paragraph" w:customStyle="1" w:styleId="7D529714598745AEAA2D6122B518DCF3">
    <w:name w:val="7D529714598745AEAA2D6122B518DCF3"/>
  </w:style>
  <w:style w:type="paragraph" w:customStyle="1" w:styleId="B89CF25188E64AA2900DBB72F407A1A3">
    <w:name w:val="B89CF25188E64AA2900DBB72F407A1A3"/>
  </w:style>
  <w:style w:type="paragraph" w:customStyle="1" w:styleId="27D8E4D3C1024DB49C406FE91BAF9A28">
    <w:name w:val="27D8E4D3C1024DB49C406FE91BAF9A28"/>
  </w:style>
  <w:style w:type="paragraph" w:customStyle="1" w:styleId="EB04305887CE46FCB0F607BF813088B4">
    <w:name w:val="EB04305887CE46FCB0F607BF813088B4"/>
  </w:style>
  <w:style w:type="paragraph" w:customStyle="1" w:styleId="2AC6B8F2C47443F1A1239704D6AF2720">
    <w:name w:val="2AC6B8F2C47443F1A1239704D6AF2720"/>
  </w:style>
  <w:style w:type="paragraph" w:customStyle="1" w:styleId="10247D4544074D65988A85D987BE4331">
    <w:name w:val="10247D4544074D65988A85D987BE4331"/>
  </w:style>
  <w:style w:type="paragraph" w:customStyle="1" w:styleId="0256E59A801944F29F8DB523D136F689">
    <w:name w:val="0256E59A801944F29F8DB523D136F689"/>
  </w:style>
  <w:style w:type="paragraph" w:customStyle="1" w:styleId="1F0827424DFF4E39971535779E415929">
    <w:name w:val="1F0827424DFF4E39971535779E415929"/>
  </w:style>
  <w:style w:type="paragraph" w:customStyle="1" w:styleId="BA9C68A809B347128E0836CAEA592EB5">
    <w:name w:val="BA9C68A809B347128E0836CAEA592EB5"/>
  </w:style>
  <w:style w:type="paragraph" w:customStyle="1" w:styleId="FE64D8663EBD4E889993DC2D957D17AB">
    <w:name w:val="FE64D8663EBD4E889993DC2D957D17AB"/>
  </w:style>
  <w:style w:type="paragraph" w:customStyle="1" w:styleId="81C279CC092D4CBA8A6799B231EC1687">
    <w:name w:val="81C279CC092D4CBA8A6799B231EC1687"/>
  </w:style>
  <w:style w:type="paragraph" w:customStyle="1" w:styleId="E2ACFC1DE8E84C299D3EAE7BD3200B98">
    <w:name w:val="E2ACFC1DE8E84C299D3EAE7BD3200B98"/>
  </w:style>
  <w:style w:type="paragraph" w:customStyle="1" w:styleId="6559C721EC324F4D8B7E39845C9D394C">
    <w:name w:val="6559C721EC324F4D8B7E39845C9D394C"/>
  </w:style>
  <w:style w:type="paragraph" w:customStyle="1" w:styleId="33EE574724F1480382FF1770AA4314AD">
    <w:name w:val="33EE574724F1480382FF1770AA4314AD"/>
  </w:style>
  <w:style w:type="paragraph" w:customStyle="1" w:styleId="EED56F5DA26E49678C7A7A26E9156477">
    <w:name w:val="EED56F5DA26E49678C7A7A26E9156477"/>
  </w:style>
  <w:style w:type="paragraph" w:customStyle="1" w:styleId="21C3DF2EA1904ACF8D062C56D1F73C3B">
    <w:name w:val="21C3DF2EA1904ACF8D062C56D1F73C3B"/>
  </w:style>
  <w:style w:type="paragraph" w:customStyle="1" w:styleId="F840595951284282B90B0A46FE9DD54A">
    <w:name w:val="F840595951284282B90B0A46FE9DD54A"/>
  </w:style>
  <w:style w:type="paragraph" w:customStyle="1" w:styleId="BB80057C11B1497AA3BFBE575275CF8A">
    <w:name w:val="BB80057C11B1497AA3BFBE575275CF8A"/>
  </w:style>
  <w:style w:type="paragraph" w:customStyle="1" w:styleId="AE2352EA8B6342639C757FD7D11BBCE0">
    <w:name w:val="AE2352EA8B6342639C757FD7D11BBCE0"/>
  </w:style>
  <w:style w:type="paragraph" w:customStyle="1" w:styleId="3B0093C8B2884238A4A505E0042F69C6">
    <w:name w:val="3B0093C8B2884238A4A505E0042F69C6"/>
  </w:style>
  <w:style w:type="paragraph" w:customStyle="1" w:styleId="6F92969D7EA245E39B5D9D51DCC015A7">
    <w:name w:val="6F92969D7EA245E39B5D9D51DCC015A7"/>
  </w:style>
  <w:style w:type="paragraph" w:customStyle="1" w:styleId="5DB3037B25F64ED5B08F5DF68D1C98BA">
    <w:name w:val="5DB3037B25F64ED5B08F5DF68D1C98BA"/>
  </w:style>
  <w:style w:type="paragraph" w:customStyle="1" w:styleId="7A0E38333D254F3C9686981E1EB529B4">
    <w:name w:val="7A0E38333D254F3C9686981E1EB529B4"/>
  </w:style>
  <w:style w:type="paragraph" w:customStyle="1" w:styleId="E8580A47538E45FA8D96901794329ABC">
    <w:name w:val="E8580A47538E45FA8D96901794329ABC"/>
  </w:style>
  <w:style w:type="paragraph" w:customStyle="1" w:styleId="3DEC2864483C40A8B9B29D9E999CBD11">
    <w:name w:val="3DEC2864483C40A8B9B29D9E999CBD11"/>
  </w:style>
  <w:style w:type="paragraph" w:customStyle="1" w:styleId="3AE4B0EF26C44B99819D33B696CB0B40">
    <w:name w:val="3AE4B0EF26C44B99819D33B696CB0B40"/>
  </w:style>
  <w:style w:type="paragraph" w:customStyle="1" w:styleId="35D34CFD49514A439D155A2ECA851854">
    <w:name w:val="35D34CFD49514A439D155A2ECA851854"/>
  </w:style>
  <w:style w:type="paragraph" w:customStyle="1" w:styleId="37ED99171FAD4B75ADCAC62C2888BD1B">
    <w:name w:val="37ED99171FAD4B75ADCAC62C2888BD1B"/>
  </w:style>
  <w:style w:type="paragraph" w:customStyle="1" w:styleId="BB3FED7D3F8148EFA4710B8FA6883DE9">
    <w:name w:val="BB3FED7D3F8148EFA4710B8FA6883DE9"/>
  </w:style>
  <w:style w:type="paragraph" w:customStyle="1" w:styleId="E22EC28DA355470AB2F7644558547D98">
    <w:name w:val="E22EC28DA355470AB2F7644558547D98"/>
  </w:style>
  <w:style w:type="paragraph" w:customStyle="1" w:styleId="146F384593DE4FEBB9A53D8AD0D232ED">
    <w:name w:val="146F384593DE4FEBB9A53D8AD0D232ED"/>
  </w:style>
  <w:style w:type="paragraph" w:customStyle="1" w:styleId="48F6970139F846B4B6FD3EE7612187DE">
    <w:name w:val="48F6970139F846B4B6FD3EE7612187DE"/>
  </w:style>
  <w:style w:type="paragraph" w:customStyle="1" w:styleId="223ABD8A4D9749A8B89F8DC87C3E9DDA">
    <w:name w:val="223ABD8A4D9749A8B89F8DC87C3E9DDA"/>
  </w:style>
  <w:style w:type="paragraph" w:customStyle="1" w:styleId="511B40F1C6B14257ADC3DE130D55C63D">
    <w:name w:val="511B40F1C6B14257ADC3DE130D55C63D"/>
  </w:style>
  <w:style w:type="paragraph" w:customStyle="1" w:styleId="BE9B2F81E51C47AE999B3EB92711DD34">
    <w:name w:val="BE9B2F81E51C47AE999B3EB92711DD34"/>
  </w:style>
  <w:style w:type="paragraph" w:customStyle="1" w:styleId="B7D0F1A1346444FEB7FA24D534105954">
    <w:name w:val="B7D0F1A1346444FEB7FA24D534105954"/>
  </w:style>
  <w:style w:type="paragraph" w:customStyle="1" w:styleId="22E29710C1DE4D138AC234F44E5DA104">
    <w:name w:val="22E29710C1DE4D138AC234F44E5DA104"/>
  </w:style>
  <w:style w:type="paragraph" w:customStyle="1" w:styleId="5E86C7C7B39C48AD9824CE4A66FCF43F">
    <w:name w:val="5E86C7C7B39C48AD9824CE4A66FCF43F"/>
  </w:style>
  <w:style w:type="paragraph" w:customStyle="1" w:styleId="2FBC83CCC8934AB686273580D680FBF8">
    <w:name w:val="2FBC83CCC8934AB686273580D680FBF8"/>
  </w:style>
  <w:style w:type="paragraph" w:customStyle="1" w:styleId="EE24F3B7AF1C47FC9B4777335F2D9772">
    <w:name w:val="EE24F3B7AF1C47FC9B4777335F2D9772"/>
  </w:style>
  <w:style w:type="paragraph" w:customStyle="1" w:styleId="678A03E4BF3241ECB95FD56A83E50A5A">
    <w:name w:val="678A03E4BF3241ECB95FD56A83E50A5A"/>
  </w:style>
  <w:style w:type="paragraph" w:customStyle="1" w:styleId="1AF8AF8726EA46B5B8E9A6975BDA9A04">
    <w:name w:val="1AF8AF8726EA46B5B8E9A6975BDA9A04"/>
  </w:style>
  <w:style w:type="paragraph" w:customStyle="1" w:styleId="F90228F23F3B401A91D32066C1E2B622">
    <w:name w:val="F90228F23F3B401A91D32066C1E2B622"/>
  </w:style>
  <w:style w:type="paragraph" w:customStyle="1" w:styleId="B218BEBC8CC04DEE87C92E9A0B5B5646">
    <w:name w:val="B218BEBC8CC04DEE87C92E9A0B5B5646"/>
  </w:style>
  <w:style w:type="paragraph" w:customStyle="1" w:styleId="156940A2476A46F7B0D9B40C26C32ECE">
    <w:name w:val="156940A2476A46F7B0D9B40C26C32ECE"/>
  </w:style>
  <w:style w:type="paragraph" w:customStyle="1" w:styleId="AB3829B0036C40218D95A3A7F0FA917B">
    <w:name w:val="AB3829B0036C40218D95A3A7F0FA917B"/>
  </w:style>
  <w:style w:type="paragraph" w:customStyle="1" w:styleId="FFDEB1835BD3491DB856F96F37133168">
    <w:name w:val="FFDEB1835BD3491DB856F96F37133168"/>
  </w:style>
  <w:style w:type="paragraph" w:customStyle="1" w:styleId="EE296BA2A2EC4A7C894AF3EBA2EAC75A">
    <w:name w:val="EE296BA2A2EC4A7C894AF3EBA2EAC75A"/>
  </w:style>
  <w:style w:type="paragraph" w:customStyle="1" w:styleId="4AF04F84FF6A4ED28AF6C0ABA99E1F28">
    <w:name w:val="4AF04F84FF6A4ED28AF6C0ABA99E1F28"/>
  </w:style>
  <w:style w:type="paragraph" w:customStyle="1" w:styleId="F90FDCBBEE194B32A5D0F89915D630FA">
    <w:name w:val="F90FDCBBEE194B32A5D0F89915D630FA"/>
  </w:style>
  <w:style w:type="paragraph" w:customStyle="1" w:styleId="5637A02B6AD640E1A13EC843A900FAE5">
    <w:name w:val="5637A02B6AD640E1A13EC843A900FAE5"/>
  </w:style>
  <w:style w:type="paragraph" w:customStyle="1" w:styleId="2D583CEAFA9A411CAD7976B85E5DEA0C">
    <w:name w:val="2D583CEAFA9A411CAD7976B85E5DEA0C"/>
  </w:style>
  <w:style w:type="paragraph" w:customStyle="1" w:styleId="78761EE8387844E4ADCD3D4B65AFE0F1">
    <w:name w:val="78761EE8387844E4ADCD3D4B65AFE0F1"/>
  </w:style>
  <w:style w:type="paragraph" w:customStyle="1" w:styleId="26B6BE2ADECA4DAFB2AD2B45FC01A1ED">
    <w:name w:val="26B6BE2ADECA4DAFB2AD2B45FC01A1ED"/>
  </w:style>
  <w:style w:type="paragraph" w:customStyle="1" w:styleId="DE7234AADE1B4C5D93BD99889D22B7E9">
    <w:name w:val="DE7234AADE1B4C5D93BD99889D22B7E9"/>
  </w:style>
  <w:style w:type="paragraph" w:customStyle="1" w:styleId="8EE79D4871AE4D27A235806CEF1DC492">
    <w:name w:val="8EE79D4871AE4D27A235806CEF1DC492"/>
  </w:style>
  <w:style w:type="paragraph" w:customStyle="1" w:styleId="9D4A37B87565409DB0740655DD19A989">
    <w:name w:val="9D4A37B87565409DB0740655DD19A989"/>
  </w:style>
  <w:style w:type="paragraph" w:customStyle="1" w:styleId="D7C5AF8AF73F4E5191E85FF08C22DD04">
    <w:name w:val="D7C5AF8AF73F4E5191E85FF08C22DD04"/>
  </w:style>
  <w:style w:type="paragraph" w:customStyle="1" w:styleId="8750428E56854579AEE2885FC8656245">
    <w:name w:val="8750428E56854579AEE2885FC8656245"/>
  </w:style>
  <w:style w:type="paragraph" w:customStyle="1" w:styleId="AAAED169DC724B33B183FC87B874DD1A">
    <w:name w:val="AAAED169DC724B33B183FC87B874DD1A"/>
  </w:style>
  <w:style w:type="paragraph" w:customStyle="1" w:styleId="C423B54CF3284D86B7B4E3D380033426">
    <w:name w:val="C423B54CF3284D86B7B4E3D380033426"/>
  </w:style>
  <w:style w:type="paragraph" w:customStyle="1" w:styleId="08C80306AAA74D978530CAAA22C29EF3">
    <w:name w:val="08C80306AAA74D978530CAAA22C29EF3"/>
  </w:style>
  <w:style w:type="paragraph" w:customStyle="1" w:styleId="97CDD570D37B4DA8B4E167AC7D971BE8">
    <w:name w:val="97CDD570D37B4DA8B4E167AC7D971BE8"/>
  </w:style>
  <w:style w:type="paragraph" w:customStyle="1" w:styleId="7DA41F5EE1BC470B91E2135A189F7F48">
    <w:name w:val="7DA41F5EE1BC470B91E2135A189F7F48"/>
  </w:style>
  <w:style w:type="paragraph" w:customStyle="1" w:styleId="5B676856D2AE49028ADBF400FA89AA33">
    <w:name w:val="5B676856D2AE49028ADBF400FA89AA33"/>
  </w:style>
  <w:style w:type="paragraph" w:customStyle="1" w:styleId="4F902F2193C049958832FA2055FCD3E8">
    <w:name w:val="4F902F2193C049958832FA2055FCD3E8"/>
  </w:style>
  <w:style w:type="paragraph" w:customStyle="1" w:styleId="E6990DE21F134C6DA8678041852DBFEC">
    <w:name w:val="E6990DE21F134C6DA8678041852DBFEC"/>
  </w:style>
  <w:style w:type="paragraph" w:customStyle="1" w:styleId="8A1171CAC0CC4409891C705CDC07CA0A">
    <w:name w:val="8A1171CAC0CC4409891C705CDC07CA0A"/>
  </w:style>
  <w:style w:type="paragraph" w:customStyle="1" w:styleId="B18D5A2D506A4D9C8F4F83DF424BEDD7">
    <w:name w:val="B18D5A2D506A4D9C8F4F83DF424BEDD7"/>
  </w:style>
  <w:style w:type="paragraph" w:customStyle="1" w:styleId="7E14788F213F40B0B87429298AFF4BE2">
    <w:name w:val="7E14788F213F40B0B87429298AFF4BE2"/>
  </w:style>
  <w:style w:type="paragraph" w:customStyle="1" w:styleId="623BD3A0109C47A6A699755F58F7F914">
    <w:name w:val="623BD3A0109C47A6A699755F58F7F914"/>
  </w:style>
  <w:style w:type="paragraph" w:customStyle="1" w:styleId="E8DFB4BCA88E42A5B46EF1CD6FBD759F">
    <w:name w:val="E8DFB4BCA88E42A5B46EF1CD6FBD759F"/>
  </w:style>
  <w:style w:type="paragraph" w:customStyle="1" w:styleId="AEB3F404792949778598134A3FFA4C78">
    <w:name w:val="AEB3F404792949778598134A3FFA4C78"/>
  </w:style>
  <w:style w:type="paragraph" w:customStyle="1" w:styleId="483B28A597034E508BFB18806C31F33A">
    <w:name w:val="483B28A597034E508BFB18806C31F33A"/>
  </w:style>
  <w:style w:type="paragraph" w:customStyle="1" w:styleId="47C60D3122E24804A880E0406578E5D7">
    <w:name w:val="47C60D3122E24804A880E0406578E5D7"/>
  </w:style>
  <w:style w:type="paragraph" w:customStyle="1" w:styleId="60E6C5A9848040728F154894FB7FA599">
    <w:name w:val="60E6C5A9848040728F154894FB7FA599"/>
  </w:style>
  <w:style w:type="paragraph" w:customStyle="1" w:styleId="1E9C20895E274802B90CC10D8120B968">
    <w:name w:val="1E9C20895E274802B90CC10D8120B968"/>
  </w:style>
  <w:style w:type="paragraph" w:customStyle="1" w:styleId="5D14EEB8BBAF4B52AF971DD31BC055FC">
    <w:name w:val="5D14EEB8BBAF4B52AF971DD31BC055FC"/>
  </w:style>
  <w:style w:type="paragraph" w:customStyle="1" w:styleId="67EAC8567778478C889D8965990923E2">
    <w:name w:val="67EAC8567778478C889D8965990923E2"/>
  </w:style>
  <w:style w:type="paragraph" w:customStyle="1" w:styleId="21F0E74521B04FAD9F663849996388FF">
    <w:name w:val="21F0E74521B04FAD9F663849996388FF"/>
  </w:style>
  <w:style w:type="paragraph" w:customStyle="1" w:styleId="60DBA72C5286424D9B2F81554183CFA1">
    <w:name w:val="60DBA72C5286424D9B2F81554183CFA1"/>
  </w:style>
  <w:style w:type="paragraph" w:customStyle="1" w:styleId="694A4E4279C04ACCA8FEF749A36E5789">
    <w:name w:val="694A4E4279C04ACCA8FEF749A36E5789"/>
  </w:style>
  <w:style w:type="paragraph" w:customStyle="1" w:styleId="ECD31A43DFAC4137B5C4BD1860FD2FBC">
    <w:name w:val="ECD31A43DFAC4137B5C4BD1860FD2FBC"/>
  </w:style>
  <w:style w:type="paragraph" w:customStyle="1" w:styleId="6469C804F4F84DA9BC3C523153D215E6">
    <w:name w:val="6469C804F4F84DA9BC3C523153D215E6"/>
  </w:style>
  <w:style w:type="paragraph" w:customStyle="1" w:styleId="8C8D650CBA5E44C685AF6FD9730FFD2F">
    <w:name w:val="8C8D650CBA5E44C685AF6FD9730FFD2F"/>
  </w:style>
  <w:style w:type="paragraph" w:customStyle="1" w:styleId="5B43F575ED3D454E8C195D1E15321649">
    <w:name w:val="5B43F575ED3D454E8C195D1E15321649"/>
  </w:style>
  <w:style w:type="paragraph" w:customStyle="1" w:styleId="6D2DFFC3232B4E1BA882499FE2C0B998">
    <w:name w:val="6D2DFFC3232B4E1BA882499FE2C0B998"/>
  </w:style>
  <w:style w:type="paragraph" w:customStyle="1" w:styleId="BBA2FE5D74FC4348B7B5F3281C471BD1">
    <w:name w:val="BBA2FE5D74FC4348B7B5F3281C471BD1"/>
  </w:style>
  <w:style w:type="paragraph" w:customStyle="1" w:styleId="555F123D456E460294627F7ECEFD3AF4">
    <w:name w:val="555F123D456E460294627F7ECEFD3AF4"/>
  </w:style>
  <w:style w:type="paragraph" w:customStyle="1" w:styleId="0F0CB1EB92C542618C9851A58709C8D2">
    <w:name w:val="0F0CB1EB92C542618C9851A58709C8D2"/>
  </w:style>
  <w:style w:type="paragraph" w:customStyle="1" w:styleId="601B32F1B8BE4AFB8FAFF2F5BEAE55B6">
    <w:name w:val="601B32F1B8BE4AFB8FAFF2F5BEAE55B6"/>
  </w:style>
  <w:style w:type="paragraph" w:customStyle="1" w:styleId="49FB8B79B5BE4189818166CE28A1F63D">
    <w:name w:val="49FB8B79B5BE4189818166CE28A1F63D"/>
  </w:style>
  <w:style w:type="paragraph" w:customStyle="1" w:styleId="3700740FD94C4638A6E84002596EBF46">
    <w:name w:val="3700740FD94C4638A6E84002596EBF46"/>
  </w:style>
  <w:style w:type="paragraph" w:customStyle="1" w:styleId="CDCF38117E2A4F74A07574145D4E215C">
    <w:name w:val="CDCF38117E2A4F74A07574145D4E215C"/>
  </w:style>
  <w:style w:type="paragraph" w:customStyle="1" w:styleId="BAD9F64469944E7795FA8CE5B68A4281">
    <w:name w:val="BAD9F64469944E7795FA8CE5B68A4281"/>
  </w:style>
  <w:style w:type="paragraph" w:customStyle="1" w:styleId="295A8E9907DA46C99CA09E74A6B0FBBA">
    <w:name w:val="295A8E9907DA46C99CA09E74A6B0FBBA"/>
  </w:style>
  <w:style w:type="paragraph" w:customStyle="1" w:styleId="3EE770840BBB4C8C9AF43A22B9CC35F0">
    <w:name w:val="3EE770840BBB4C8C9AF43A22B9CC35F0"/>
  </w:style>
  <w:style w:type="paragraph" w:customStyle="1" w:styleId="02E25F2A2C3A46849F25D0A8F9D658D6">
    <w:name w:val="02E25F2A2C3A46849F25D0A8F9D658D6"/>
  </w:style>
  <w:style w:type="paragraph" w:customStyle="1" w:styleId="D5153967834247E18E5E0E871F741DE5">
    <w:name w:val="D5153967834247E18E5E0E871F741DE5"/>
  </w:style>
  <w:style w:type="paragraph" w:customStyle="1" w:styleId="407946F668D3430F9BEF5560D8C63233">
    <w:name w:val="407946F668D3430F9BEF5560D8C63233"/>
  </w:style>
  <w:style w:type="paragraph" w:customStyle="1" w:styleId="719A9E064E624624ADF4AEE685B83248">
    <w:name w:val="719A9E064E624624ADF4AEE685B83248"/>
  </w:style>
  <w:style w:type="paragraph" w:customStyle="1" w:styleId="B230B869278C443BBE5F0D7ACFBC96CC">
    <w:name w:val="B230B869278C443BBE5F0D7ACFBC96CC"/>
  </w:style>
  <w:style w:type="paragraph" w:customStyle="1" w:styleId="4F445CD3657F4B06AB19FFA57C28A12F">
    <w:name w:val="4F445CD3657F4B06AB19FFA57C28A12F"/>
  </w:style>
  <w:style w:type="paragraph" w:customStyle="1" w:styleId="F5B82E52AAA6413BA77A42C73F6BC0D6">
    <w:name w:val="F5B82E52AAA6413BA77A42C73F6BC0D6"/>
  </w:style>
  <w:style w:type="paragraph" w:customStyle="1" w:styleId="72FBEC008C8A4653A9A84F2088B73D60">
    <w:name w:val="72FBEC008C8A4653A9A84F2088B73D60"/>
  </w:style>
  <w:style w:type="paragraph" w:customStyle="1" w:styleId="055404A654534B50A3EBCD24FA8A772C">
    <w:name w:val="055404A654534B50A3EBCD24FA8A772C"/>
  </w:style>
  <w:style w:type="paragraph" w:customStyle="1" w:styleId="033830C8FA484D939EC57F23710975D9">
    <w:name w:val="033830C8FA484D939EC57F23710975D9"/>
  </w:style>
  <w:style w:type="paragraph" w:customStyle="1" w:styleId="B2CE185E70144DED9FB3895D603326E1">
    <w:name w:val="B2CE185E70144DED9FB3895D603326E1"/>
  </w:style>
  <w:style w:type="paragraph" w:customStyle="1" w:styleId="0BC2ECCDF72844EA8E2F2EF7ED232739">
    <w:name w:val="0BC2ECCDF72844EA8E2F2EF7ED232739"/>
  </w:style>
  <w:style w:type="paragraph" w:customStyle="1" w:styleId="54B4D3D9899F4CB597CFA3AF3BAEB304">
    <w:name w:val="54B4D3D9899F4CB597CFA3AF3BAEB304"/>
  </w:style>
  <w:style w:type="paragraph" w:customStyle="1" w:styleId="28F6EEE3F5C5424BB1802ABB3C3E65DA">
    <w:name w:val="28F6EEE3F5C5424BB1802ABB3C3E65DA"/>
  </w:style>
  <w:style w:type="paragraph" w:customStyle="1" w:styleId="F022BA4D7D264F3F83B6150A9C2571CC">
    <w:name w:val="F022BA4D7D264F3F83B6150A9C2571CC"/>
  </w:style>
  <w:style w:type="paragraph" w:customStyle="1" w:styleId="D077EE9F5D9A4E2C9183F09C4D044C3F">
    <w:name w:val="D077EE9F5D9A4E2C9183F09C4D044C3F"/>
  </w:style>
  <w:style w:type="paragraph" w:customStyle="1" w:styleId="CD8BA655E1AB42EDBB31964174214862">
    <w:name w:val="CD8BA655E1AB42EDBB31964174214862"/>
  </w:style>
  <w:style w:type="paragraph" w:customStyle="1" w:styleId="9B1879292C104A9BB993D169347DE94D">
    <w:name w:val="9B1879292C104A9BB993D169347DE94D"/>
  </w:style>
  <w:style w:type="paragraph" w:customStyle="1" w:styleId="FE1929B096384A53B149C99B7A6717CC">
    <w:name w:val="FE1929B096384A53B149C99B7A6717CC"/>
  </w:style>
  <w:style w:type="paragraph" w:customStyle="1" w:styleId="9B365C6E40364783B24E757170EB12F0">
    <w:name w:val="9B365C6E40364783B24E757170EB12F0"/>
  </w:style>
  <w:style w:type="paragraph" w:customStyle="1" w:styleId="FD2F1131CA4F47D3BFA42188F454C225">
    <w:name w:val="FD2F1131CA4F47D3BFA42188F454C225"/>
  </w:style>
  <w:style w:type="paragraph" w:customStyle="1" w:styleId="73D832BD0C5142ED9F896F3CDBD00876">
    <w:name w:val="73D832BD0C5142ED9F896F3CDBD00876"/>
  </w:style>
  <w:style w:type="paragraph" w:customStyle="1" w:styleId="E265B251D8994D60A4348E1517E1B770">
    <w:name w:val="E265B251D8994D60A4348E1517E1B770"/>
  </w:style>
  <w:style w:type="paragraph" w:customStyle="1" w:styleId="28D4C2C53B164034813F379C5805161E">
    <w:name w:val="28D4C2C53B164034813F379C5805161E"/>
  </w:style>
  <w:style w:type="paragraph" w:customStyle="1" w:styleId="E5F0B45C1C014E06B549233C4C55BB4B">
    <w:name w:val="E5F0B45C1C014E06B549233C4C55BB4B"/>
  </w:style>
  <w:style w:type="paragraph" w:customStyle="1" w:styleId="536F0D277B0346BF8E1F5B81D68AAEFC">
    <w:name w:val="536F0D277B0346BF8E1F5B81D68AAEFC"/>
  </w:style>
  <w:style w:type="paragraph" w:customStyle="1" w:styleId="3026D67BB5734485AD71483A6E2275B4">
    <w:name w:val="3026D67BB5734485AD71483A6E2275B4"/>
  </w:style>
  <w:style w:type="paragraph" w:customStyle="1" w:styleId="860BA5255E1F45DCBA19B143ED89C667">
    <w:name w:val="860BA5255E1F45DCBA19B143ED89C667"/>
  </w:style>
  <w:style w:type="paragraph" w:customStyle="1" w:styleId="7AB9A727A33F43059D73EC5077D73D54">
    <w:name w:val="7AB9A727A33F43059D73EC5077D73D54"/>
  </w:style>
  <w:style w:type="paragraph" w:customStyle="1" w:styleId="06D12E7B78854556A3D123472DDB692A">
    <w:name w:val="06D12E7B78854556A3D123472DDB692A"/>
  </w:style>
  <w:style w:type="paragraph" w:customStyle="1" w:styleId="DFB870184924475A95335488115B4B52">
    <w:name w:val="DFB870184924475A95335488115B4B52"/>
  </w:style>
  <w:style w:type="paragraph" w:customStyle="1" w:styleId="28BA59760A4D489881D462AF80E8F5A9">
    <w:name w:val="28BA59760A4D489881D462AF80E8F5A9"/>
  </w:style>
  <w:style w:type="paragraph" w:customStyle="1" w:styleId="DED963D0D584453A81CD04D62AB53197">
    <w:name w:val="DED963D0D584453A81CD04D62AB53197"/>
  </w:style>
  <w:style w:type="paragraph" w:customStyle="1" w:styleId="00BF479900C548CF92E4CB039D4E9951">
    <w:name w:val="00BF479900C548CF92E4CB039D4E9951"/>
  </w:style>
  <w:style w:type="paragraph" w:customStyle="1" w:styleId="2D14134E2BB248BA8F8864303DCF6275">
    <w:name w:val="2D14134E2BB248BA8F8864303DCF6275"/>
    <w:rsid w:val="008F51AE"/>
  </w:style>
  <w:style w:type="paragraph" w:customStyle="1" w:styleId="2CA418ADF57F41099A7D49D5F3B2C9A4">
    <w:name w:val="2CA418ADF57F41099A7D49D5F3B2C9A4"/>
    <w:rsid w:val="008F51AE"/>
  </w:style>
  <w:style w:type="paragraph" w:customStyle="1" w:styleId="B104309B8A4D4769B88F2184B4113CE6">
    <w:name w:val="B104309B8A4D4769B88F2184B4113CE6"/>
    <w:rsid w:val="008F51AE"/>
  </w:style>
  <w:style w:type="paragraph" w:customStyle="1" w:styleId="F4768B3E0AEB4B799ADD8C1519117894">
    <w:name w:val="F4768B3E0AEB4B799ADD8C1519117894"/>
    <w:rsid w:val="008F51AE"/>
  </w:style>
  <w:style w:type="paragraph" w:customStyle="1" w:styleId="C19EA2BB33EB427BAE856266DC044350">
    <w:name w:val="C19EA2BB33EB427BAE856266DC044350"/>
    <w:rsid w:val="008F51AE"/>
  </w:style>
  <w:style w:type="paragraph" w:customStyle="1" w:styleId="DE6F03B62CD748878334613B35BC58C7">
    <w:name w:val="DE6F03B62CD748878334613B35BC58C7"/>
    <w:rsid w:val="008F51AE"/>
  </w:style>
  <w:style w:type="paragraph" w:customStyle="1" w:styleId="2B5E48A7DBD64C1EB48DF68DACB2E0B2">
    <w:name w:val="2B5E48A7DBD64C1EB48DF68DACB2E0B2"/>
    <w:rsid w:val="008F51AE"/>
  </w:style>
  <w:style w:type="paragraph" w:customStyle="1" w:styleId="67F69FF1B7E74F27A28DF9F20DD0A72B">
    <w:name w:val="67F69FF1B7E74F27A28DF9F20DD0A72B"/>
    <w:rsid w:val="008F51AE"/>
  </w:style>
  <w:style w:type="paragraph" w:customStyle="1" w:styleId="D0F939571F2D446899DE2A9E0532D350">
    <w:name w:val="D0F939571F2D446899DE2A9E0532D350"/>
    <w:rsid w:val="008F51AE"/>
  </w:style>
  <w:style w:type="paragraph" w:customStyle="1" w:styleId="6B2BFC17F0834E4E90CF15E3D8252D9B">
    <w:name w:val="6B2BFC17F0834E4E90CF15E3D8252D9B"/>
    <w:rsid w:val="008F51AE"/>
  </w:style>
  <w:style w:type="paragraph" w:customStyle="1" w:styleId="2F84C9BC37AF441697AA6DBCF6A22157">
    <w:name w:val="2F84C9BC37AF441697AA6DBCF6A22157"/>
    <w:rsid w:val="008F51AE"/>
  </w:style>
  <w:style w:type="paragraph" w:customStyle="1" w:styleId="0071D870F0E04616BB2ACF975DCEB634">
    <w:name w:val="0071D870F0E04616BB2ACF975DCEB634"/>
    <w:rsid w:val="008F51AE"/>
  </w:style>
  <w:style w:type="paragraph" w:customStyle="1" w:styleId="71BB932714A04CA188A61746E1A1F5A9">
    <w:name w:val="71BB932714A04CA188A61746E1A1F5A9"/>
    <w:rsid w:val="008F51AE"/>
  </w:style>
  <w:style w:type="paragraph" w:customStyle="1" w:styleId="95DFEEABFBC8421D9B7D2FFE66DFABE8">
    <w:name w:val="95DFEEABFBC8421D9B7D2FFE66DFABE8"/>
    <w:rsid w:val="008F51AE"/>
  </w:style>
  <w:style w:type="paragraph" w:customStyle="1" w:styleId="868DC905D5264C00B98F38AE3CFD74B9">
    <w:name w:val="868DC905D5264C00B98F38AE3CFD74B9"/>
    <w:rsid w:val="008F51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trip itinerary with meeting schedule</Template>
  <TotalTime>99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Esha Verma</dc:creator>
  <cp:keywords/>
  <cp:lastModifiedBy>Esha Verma</cp:lastModifiedBy>
  <cp:revision>3</cp:revision>
  <cp:lastPrinted>2003-07-10T16:26:00Z</cp:lastPrinted>
  <dcterms:created xsi:type="dcterms:W3CDTF">2023-03-09T11:38:00Z</dcterms:created>
  <dcterms:modified xsi:type="dcterms:W3CDTF">2023-03-09T17:46:00Z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TC060883621033</vt:lpwstr>
  </property>
  <property fmtid="{D5CDD505-2E9C-101B-9397-08002B2CF9AE}" pid="3" name="ContentTypeId">
    <vt:lpwstr>0x010100AA3F7D94069FF64A86F7DFF56D60E3BE</vt:lpwstr>
  </property>
</Properties>
</file>